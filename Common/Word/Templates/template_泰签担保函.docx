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65F9" w:rsidRPr="00920895" w:rsidRDefault="00B565F9">
      <w:pPr>
        <w:rPr>
          <w:rFonts w:hint="eastAsia"/>
          <w:sz w:val="28"/>
          <w:szCs w:val="28"/>
        </w:rPr>
      </w:pPr>
    </w:p>
    <w:p w:rsidR="00B565F9" w:rsidRPr="00920895" w:rsidRDefault="00B565F9">
      <w:pPr>
        <w:rPr>
          <w:rFonts w:hint="eastAsia"/>
          <w:sz w:val="28"/>
          <w:szCs w:val="28"/>
        </w:rPr>
      </w:pPr>
    </w:p>
    <w:p w:rsidR="00B565F9" w:rsidRPr="00920895" w:rsidRDefault="00B565F9">
      <w:pPr>
        <w:rPr>
          <w:rFonts w:hint="eastAsia"/>
          <w:sz w:val="28"/>
          <w:szCs w:val="28"/>
        </w:rPr>
      </w:pPr>
      <w:r w:rsidRPr="00920895">
        <w:rPr>
          <w:sz w:val="28"/>
          <w:szCs w:val="28"/>
        </w:rPr>
        <w:t>To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 xml:space="preserve">Royal Thai Consulate General </w:t>
      </w:r>
      <w:smartTag w:uri="urn:schemas-microsoft-com:office:smarttags" w:element="place">
        <w:smartTag w:uri="urn:schemas-microsoft-com:office:smarttags" w:element="City">
          <w:r w:rsidRPr="00920895">
            <w:rPr>
              <w:sz w:val="28"/>
              <w:szCs w:val="28"/>
            </w:rPr>
            <w:t>Chengdu</w:t>
          </w:r>
        </w:smartTag>
      </w:smartTag>
      <w:r w:rsidRPr="00920895">
        <w:rPr>
          <w:sz w:val="28"/>
          <w:szCs w:val="28"/>
        </w:rPr>
        <w:t>,</w:t>
      </w:r>
    </w:p>
    <w:p w:rsidR="00B565F9" w:rsidRPr="00920895" w:rsidRDefault="00B565F9">
      <w:pPr>
        <w:spacing w:line="600" w:lineRule="exact"/>
        <w:ind w:firstLineChars="400" w:firstLine="1120"/>
        <w:rPr>
          <w:sz w:val="28"/>
          <w:szCs w:val="28"/>
        </w:rPr>
      </w:pPr>
      <w:r w:rsidRPr="00920895">
        <w:rPr>
          <w:sz w:val="28"/>
          <w:szCs w:val="28"/>
        </w:rPr>
        <w:t xml:space="preserve">Sichuan China Travel Service guarantees that all Chinese nationals visiting </w:t>
      </w:r>
      <w:smartTag w:uri="urn:schemas-microsoft-com:office:smarttags" w:element="country-region">
        <w:r w:rsidRPr="00920895">
          <w:rPr>
            <w:sz w:val="28"/>
            <w:szCs w:val="28"/>
          </w:rPr>
          <w:t>Thailand</w:t>
        </w:r>
      </w:smartTag>
      <w:r w:rsidRPr="00920895">
        <w:rPr>
          <w:sz w:val="28"/>
          <w:szCs w:val="28"/>
        </w:rPr>
        <w:t xml:space="preserve"> under our sponsor will return to </w:t>
      </w:r>
      <w:smartTag w:uri="urn:schemas-microsoft-com:office:smarttags" w:element="country-region">
        <w:r w:rsidRPr="00920895">
          <w:rPr>
            <w:sz w:val="28"/>
            <w:szCs w:val="28"/>
          </w:rPr>
          <w:t>China</w:t>
        </w:r>
      </w:smartTag>
      <w:r w:rsidRPr="00920895">
        <w:rPr>
          <w:sz w:val="28"/>
          <w:szCs w:val="28"/>
        </w:rPr>
        <w:t xml:space="preserve"> on time, and will not violate the existing law and regulations of </w:t>
      </w:r>
      <w:smartTag w:uri="urn:schemas-microsoft-com:office:smarttags" w:element="country-region">
        <w:smartTag w:uri="urn:schemas-microsoft-com:office:smarttags" w:element="place">
          <w:r w:rsidRPr="00920895">
            <w:rPr>
              <w:sz w:val="28"/>
              <w:szCs w:val="28"/>
            </w:rPr>
            <w:t>Thailand</w:t>
          </w:r>
        </w:smartTag>
      </w:smartTag>
      <w:r w:rsidRPr="00920895">
        <w:rPr>
          <w:sz w:val="28"/>
          <w:szCs w:val="28"/>
        </w:rPr>
        <w:t xml:space="preserve">. If such a case occurs, Sichuan China Travel Service </w:t>
      </w:r>
      <w:r w:rsidR="00BE7FDE">
        <w:rPr>
          <w:rFonts w:hint="eastAsia"/>
          <w:sz w:val="28"/>
          <w:szCs w:val="28"/>
        </w:rPr>
        <w:t xml:space="preserve">and </w:t>
      </w:r>
      <w:r w:rsidR="00BE7FDE" w:rsidRPr="00920895">
        <w:rPr>
          <w:sz w:val="28"/>
          <w:szCs w:val="28"/>
        </w:rPr>
        <w:t>Golden Shine Travel Service Co., Ltd.</w:t>
      </w:r>
      <w:r w:rsidR="00BE7FDE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shall be responsible for any and all expenses which may arise.</w:t>
      </w:r>
    </w:p>
    <w:p w:rsidR="00B565F9" w:rsidRPr="00920895" w:rsidRDefault="00B565F9">
      <w:pPr>
        <w:spacing w:line="600" w:lineRule="exact"/>
        <w:rPr>
          <w:rFonts w:hint="eastAsia"/>
          <w:sz w:val="28"/>
          <w:szCs w:val="28"/>
        </w:rPr>
      </w:pPr>
      <w:r w:rsidRPr="00920895">
        <w:rPr>
          <w:sz w:val="28"/>
          <w:szCs w:val="28"/>
        </w:rPr>
        <w:t xml:space="preserve">       We would like to submi</w:t>
      </w:r>
      <w:r w:rsidRPr="00EF2589">
        <w:rPr>
          <w:sz w:val="28"/>
          <w:szCs w:val="28"/>
        </w:rPr>
        <w:t>t v</w:t>
      </w:r>
      <w:r w:rsidRPr="00951C80">
        <w:rPr>
          <w:sz w:val="28"/>
          <w:szCs w:val="28"/>
        </w:rPr>
        <w:t>isa applicati</w:t>
      </w:r>
      <w:r w:rsidRPr="00602E78">
        <w:rPr>
          <w:sz w:val="28"/>
          <w:szCs w:val="28"/>
        </w:rPr>
        <w:t>o</w:t>
      </w:r>
      <w:r w:rsidRPr="00EE700C">
        <w:rPr>
          <w:sz w:val="28"/>
          <w:szCs w:val="28"/>
        </w:rPr>
        <w:t>n</w:t>
      </w:r>
      <w:r w:rsidRPr="00EE700C">
        <w:rPr>
          <w:rFonts w:hint="eastAsia"/>
          <w:sz w:val="28"/>
          <w:szCs w:val="28"/>
        </w:rPr>
        <w:t>s</w:t>
      </w:r>
      <w:r w:rsidRPr="00EE700C">
        <w:rPr>
          <w:sz w:val="28"/>
          <w:szCs w:val="28"/>
        </w:rPr>
        <w:t xml:space="preserve"> of</w:t>
      </w:r>
      <w:r w:rsidR="00DD7BDD" w:rsidRPr="00EE700C">
        <w:rPr>
          <w:rFonts w:hint="eastAsia"/>
          <w:sz w:val="28"/>
          <w:szCs w:val="28"/>
        </w:rPr>
        <w:t xml:space="preserve"> </w:t>
      </w:r>
      <w:r w:rsidR="000F0015" w:rsidRPr="000F0015">
        <w:rPr>
          <w:b/>
          <w:sz w:val="28"/>
          <w:szCs w:val="28"/>
          <w:u w:val="single"/>
        </w:rPr>
        <w:t>{1}</w:t>
      </w:r>
      <w:r w:rsidR="00DD7BDD" w:rsidRPr="00AA7B91">
        <w:rPr>
          <w:rFonts w:hint="eastAsia"/>
          <w:sz w:val="28"/>
          <w:szCs w:val="28"/>
        </w:rPr>
        <w:t xml:space="preserve"> </w:t>
      </w:r>
      <w:r w:rsidRPr="00EE700C">
        <w:rPr>
          <w:sz w:val="28"/>
          <w:szCs w:val="28"/>
        </w:rPr>
        <w:t>perso</w:t>
      </w:r>
      <w:r w:rsidRPr="00602E78">
        <w:rPr>
          <w:sz w:val="28"/>
          <w:szCs w:val="28"/>
        </w:rPr>
        <w:t>n</w:t>
      </w:r>
      <w:r w:rsidRPr="00951C80">
        <w:rPr>
          <w:rFonts w:hint="eastAsia"/>
          <w:sz w:val="28"/>
          <w:szCs w:val="28"/>
        </w:rPr>
        <w:t>s</w:t>
      </w:r>
      <w:r w:rsidRPr="00951C80">
        <w:rPr>
          <w:sz w:val="28"/>
          <w:szCs w:val="28"/>
        </w:rPr>
        <w:t xml:space="preserve">. </w:t>
      </w:r>
      <w:r w:rsidRPr="00951C80">
        <w:rPr>
          <w:rFonts w:hint="eastAsia"/>
          <w:sz w:val="28"/>
          <w:szCs w:val="28"/>
        </w:rPr>
        <w:t xml:space="preserve">They </w:t>
      </w:r>
      <w:r w:rsidRPr="00920895">
        <w:rPr>
          <w:sz w:val="28"/>
          <w:szCs w:val="28"/>
        </w:rPr>
        <w:t>will leave</w:t>
      </w:r>
      <w:r w:rsidRPr="00920895">
        <w:rPr>
          <w:rFonts w:hint="eastAsia"/>
          <w:sz w:val="28"/>
          <w:szCs w:val="28"/>
        </w:rPr>
        <w:t xml:space="preserve"> for</w:t>
      </w:r>
      <w:r w:rsidRPr="00920895">
        <w:rPr>
          <w:sz w:val="28"/>
          <w:szCs w:val="28"/>
        </w:rPr>
        <w:t xml:space="preserve"> Thailand from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rFonts w:hAnsi="宋体"/>
          <w:sz w:val="28"/>
          <w:szCs w:val="28"/>
        </w:rPr>
        <w:t>Chengdu</w:t>
      </w:r>
      <w:r w:rsidR="000F0015">
        <w:rPr>
          <w:rFonts w:hAnsi="宋体"/>
          <w:sz w:val="28"/>
          <w:szCs w:val="28"/>
        </w:rPr>
        <w:t xml:space="preserve"> </w:t>
      </w:r>
      <w:r w:rsidR="000F0015">
        <w:rPr>
          <w:b/>
          <w:sz w:val="28"/>
          <w:szCs w:val="28"/>
          <w:u w:val="single"/>
        </w:rPr>
        <w:t>{2}</w:t>
      </w:r>
      <w:r w:rsidR="000F0015" w:rsidRPr="000F0015">
        <w:rPr>
          <w:rFonts w:hint="eastAsia"/>
          <w:b/>
          <w:sz w:val="28"/>
          <w:szCs w:val="28"/>
        </w:rPr>
        <w:t xml:space="preserve"> </w:t>
      </w:r>
      <w:r w:rsidRPr="00920895">
        <w:rPr>
          <w:sz w:val="28"/>
          <w:szCs w:val="28"/>
        </w:rPr>
        <w:t xml:space="preserve">by </w:t>
      </w:r>
      <w:r w:rsidRPr="00920895">
        <w:rPr>
          <w:rFonts w:hint="eastAsia"/>
          <w:sz w:val="28"/>
          <w:szCs w:val="28"/>
        </w:rPr>
        <w:t>flight</w:t>
      </w:r>
      <w:r w:rsidR="00741BFC" w:rsidRPr="00920895">
        <w:rPr>
          <w:rFonts w:hint="eastAsia"/>
          <w:sz w:val="28"/>
          <w:szCs w:val="28"/>
        </w:rPr>
        <w:t xml:space="preserve"> </w:t>
      </w:r>
      <w:r w:rsidR="00D31576">
        <w:rPr>
          <w:rFonts w:hint="eastAsia"/>
          <w:b/>
          <w:sz w:val="28"/>
          <w:szCs w:val="28"/>
          <w:u w:val="single"/>
        </w:rPr>
        <w:t>MU573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and will depart Thailand on</w:t>
      </w:r>
      <w:r w:rsidR="000F0015">
        <w:rPr>
          <w:sz w:val="28"/>
          <w:szCs w:val="28"/>
        </w:rPr>
        <w:t xml:space="preserve"> </w:t>
      </w:r>
      <w:r w:rsidR="000F0015">
        <w:rPr>
          <w:b/>
          <w:sz w:val="28"/>
          <w:szCs w:val="28"/>
          <w:u w:val="single"/>
        </w:rPr>
        <w:t>{3}</w:t>
      </w:r>
      <w:r w:rsidRPr="00CC2337">
        <w:rPr>
          <w:rFonts w:hint="eastAsia"/>
          <w:color w:val="FF0000"/>
          <w:sz w:val="28"/>
          <w:szCs w:val="28"/>
        </w:rPr>
        <w:t xml:space="preserve"> </w:t>
      </w:r>
      <w:r w:rsidRPr="00920895">
        <w:rPr>
          <w:sz w:val="28"/>
          <w:szCs w:val="28"/>
        </w:rPr>
        <w:t>by flight</w:t>
      </w:r>
      <w:r w:rsidRPr="00920895">
        <w:rPr>
          <w:rFonts w:hint="eastAsia"/>
          <w:sz w:val="28"/>
          <w:szCs w:val="28"/>
        </w:rPr>
        <w:t xml:space="preserve"> </w:t>
      </w:r>
      <w:r w:rsidR="00D31576">
        <w:rPr>
          <w:rFonts w:hint="eastAsia"/>
          <w:b/>
          <w:sz w:val="28"/>
          <w:szCs w:val="28"/>
          <w:u w:val="single"/>
        </w:rPr>
        <w:t>MU574</w:t>
      </w:r>
      <w:r w:rsidR="00C05655" w:rsidRPr="00920895">
        <w:rPr>
          <w:rFonts w:hint="eastAsia"/>
          <w:sz w:val="28"/>
          <w:szCs w:val="28"/>
        </w:rPr>
        <w:t>.</w:t>
      </w:r>
    </w:p>
    <w:p w:rsidR="00B565F9" w:rsidRPr="00920895" w:rsidRDefault="00B565F9">
      <w:pPr>
        <w:spacing w:line="400" w:lineRule="exact"/>
        <w:rPr>
          <w:rFonts w:hint="eastAsia"/>
          <w:sz w:val="24"/>
        </w:rPr>
      </w:pPr>
    </w:p>
    <w:p w:rsidR="00B565F9" w:rsidRPr="00920895" w:rsidRDefault="00B565F9">
      <w:pPr>
        <w:spacing w:line="400" w:lineRule="exact"/>
        <w:ind w:firstLineChars="400" w:firstLine="1120"/>
        <w:rPr>
          <w:rFonts w:hint="eastAsia"/>
          <w:sz w:val="28"/>
          <w:szCs w:val="28"/>
        </w:rPr>
      </w:pPr>
      <w:r w:rsidRPr="00920895">
        <w:rPr>
          <w:sz w:val="28"/>
          <w:szCs w:val="28"/>
        </w:rPr>
        <w:t>Sincerely Yours</w:t>
      </w:r>
    </w:p>
    <w:p w:rsidR="00B565F9" w:rsidRPr="00920895" w:rsidRDefault="00B565F9">
      <w:pPr>
        <w:rPr>
          <w:sz w:val="28"/>
        </w:rPr>
      </w:pPr>
    </w:p>
    <w:p w:rsidR="00B565F9" w:rsidRPr="00920895" w:rsidRDefault="00B565F9">
      <w:pPr>
        <w:pStyle w:val="2"/>
        <w:ind w:firstLineChars="1000" w:firstLine="3200"/>
        <w:rPr>
          <w:rFonts w:ascii="Times New Roman" w:hAnsi="Times New Roman" w:hint="eastAsia"/>
        </w:rPr>
      </w:pPr>
    </w:p>
    <w:p w:rsidR="00B565F9" w:rsidRDefault="00B565F9" w:rsidP="00F5011D">
      <w:pPr>
        <w:pStyle w:val="2"/>
        <w:ind w:firstLine="0"/>
        <w:rPr>
          <w:rFonts w:ascii="Times New Roman" w:hAnsi="Times New Roman" w:hint="eastAsia"/>
        </w:rPr>
      </w:pPr>
    </w:p>
    <w:p w:rsidR="006504C2" w:rsidRPr="006504C2" w:rsidRDefault="006504C2" w:rsidP="006504C2">
      <w:pPr>
        <w:rPr>
          <w:rFonts w:hint="eastAsia"/>
        </w:rPr>
      </w:pPr>
    </w:p>
    <w:p w:rsidR="00B565F9" w:rsidRPr="00920895" w:rsidRDefault="00B565F9">
      <w:pPr>
        <w:pStyle w:val="2"/>
        <w:ind w:firstLineChars="1000" w:firstLine="3200"/>
        <w:rPr>
          <w:rFonts w:ascii="Times New Roman" w:hAnsi="Times New Roman"/>
        </w:rPr>
      </w:pPr>
      <w:smartTag w:uri="urn:schemas-microsoft-com:office:smarttags" w:element="State">
        <w:r w:rsidRPr="00920895">
          <w:rPr>
            <w:rFonts w:ascii="Times New Roman" w:hAnsi="Times New Roman"/>
          </w:rPr>
          <w:t>Sichuan</w:t>
        </w:r>
      </w:smartTag>
      <w:r w:rsidRPr="00920895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920895">
            <w:rPr>
              <w:rFonts w:ascii="Times New Roman" w:hAnsi="Times New Roman"/>
            </w:rPr>
            <w:t>China</w:t>
          </w:r>
        </w:smartTag>
      </w:smartTag>
      <w:r w:rsidRPr="00920895">
        <w:rPr>
          <w:rFonts w:ascii="Times New Roman" w:hAnsi="Times New Roman"/>
        </w:rPr>
        <w:t xml:space="preserve"> Travel Service</w:t>
      </w:r>
    </w:p>
    <w:p w:rsidR="00B565F9" w:rsidRPr="000F0015" w:rsidRDefault="000F0015">
      <w:pPr>
        <w:ind w:firstLineChars="1650" w:firstLine="4620"/>
        <w:rPr>
          <w:rFonts w:hint="eastAsia"/>
          <w:sz w:val="28"/>
        </w:rPr>
      </w:pPr>
      <w:r>
        <w:rPr>
          <w:sz w:val="28"/>
        </w:rPr>
        <w:t>{4}</w:t>
      </w:r>
    </w:p>
    <w:p w:rsidR="00B565F9" w:rsidRPr="00920895" w:rsidRDefault="00B565F9">
      <w:pPr>
        <w:rPr>
          <w:rFonts w:hint="eastAsia"/>
          <w:sz w:val="28"/>
          <w:szCs w:val="28"/>
        </w:rPr>
      </w:pPr>
      <w:r w:rsidRPr="00920895">
        <w:rPr>
          <w:sz w:val="28"/>
          <w:szCs w:val="28"/>
        </w:rPr>
        <w:t xml:space="preserve">The Co-Sponsor in </w:t>
      </w:r>
      <w:smartTag w:uri="urn:schemas-microsoft-com:office:smarttags" w:element="place">
        <w:smartTag w:uri="urn:schemas-microsoft-com:office:smarttags" w:element="country-region">
          <w:r w:rsidRPr="00920895">
            <w:rPr>
              <w:sz w:val="28"/>
              <w:szCs w:val="28"/>
            </w:rPr>
            <w:t>Thailand</w:t>
          </w:r>
        </w:smartTag>
      </w:smartTag>
      <w:r w:rsidRPr="00920895">
        <w:rPr>
          <w:sz w:val="28"/>
          <w:szCs w:val="28"/>
        </w:rPr>
        <w:t>:</w:t>
      </w:r>
      <w:r w:rsidRPr="00920895">
        <w:rPr>
          <w:rFonts w:hint="eastAsia"/>
          <w:sz w:val="28"/>
          <w:szCs w:val="28"/>
        </w:rPr>
        <w:t xml:space="preserve"> </w:t>
      </w:r>
      <w:r w:rsidRPr="00920895">
        <w:rPr>
          <w:sz w:val="28"/>
          <w:szCs w:val="28"/>
        </w:rPr>
        <w:t>Golden Shine Travel Service Co., Ltd.</w:t>
      </w:r>
      <w:bookmarkStart w:id="0" w:name="_GoBack"/>
      <w:bookmarkEnd w:id="0"/>
    </w:p>
    <w:sectPr w:rsidR="00B565F9" w:rsidRPr="00920895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BF" w:rsidRDefault="000732BF">
      <w:r>
        <w:separator/>
      </w:r>
    </w:p>
  </w:endnote>
  <w:endnote w:type="continuationSeparator" w:id="0">
    <w:p w:rsidR="000732BF" w:rsidRDefault="0007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BF" w:rsidRDefault="000732BF">
      <w:r>
        <w:separator/>
      </w:r>
    </w:p>
  </w:footnote>
  <w:footnote w:type="continuationSeparator" w:id="0">
    <w:p w:rsidR="000732BF" w:rsidRDefault="00073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FD"/>
    <w:rsid w:val="00003BAE"/>
    <w:rsid w:val="000058E5"/>
    <w:rsid w:val="000174C8"/>
    <w:rsid w:val="0003192C"/>
    <w:rsid w:val="0003308F"/>
    <w:rsid w:val="00037AB3"/>
    <w:rsid w:val="00040247"/>
    <w:rsid w:val="00045586"/>
    <w:rsid w:val="000459AD"/>
    <w:rsid w:val="00047B3D"/>
    <w:rsid w:val="00050960"/>
    <w:rsid w:val="0005656E"/>
    <w:rsid w:val="00070046"/>
    <w:rsid w:val="000732BF"/>
    <w:rsid w:val="00076E0D"/>
    <w:rsid w:val="00080A83"/>
    <w:rsid w:val="00082729"/>
    <w:rsid w:val="00091521"/>
    <w:rsid w:val="00093C17"/>
    <w:rsid w:val="000A1E23"/>
    <w:rsid w:val="000A64CB"/>
    <w:rsid w:val="000A6D52"/>
    <w:rsid w:val="000C56B2"/>
    <w:rsid w:val="000C74FF"/>
    <w:rsid w:val="000D576D"/>
    <w:rsid w:val="000E1BEF"/>
    <w:rsid w:val="000E776A"/>
    <w:rsid w:val="000F0015"/>
    <w:rsid w:val="000F161B"/>
    <w:rsid w:val="000F4A00"/>
    <w:rsid w:val="000F70B6"/>
    <w:rsid w:val="0012770D"/>
    <w:rsid w:val="001354FF"/>
    <w:rsid w:val="0014268C"/>
    <w:rsid w:val="00150D5E"/>
    <w:rsid w:val="00155DBC"/>
    <w:rsid w:val="0016481C"/>
    <w:rsid w:val="001706A3"/>
    <w:rsid w:val="001721AA"/>
    <w:rsid w:val="00175C7B"/>
    <w:rsid w:val="0017619E"/>
    <w:rsid w:val="0018233B"/>
    <w:rsid w:val="001956B3"/>
    <w:rsid w:val="001A094B"/>
    <w:rsid w:val="001A1417"/>
    <w:rsid w:val="001A3717"/>
    <w:rsid w:val="001A6246"/>
    <w:rsid w:val="001A6373"/>
    <w:rsid w:val="001B5EAB"/>
    <w:rsid w:val="001C7E8A"/>
    <w:rsid w:val="001D2912"/>
    <w:rsid w:val="001D713C"/>
    <w:rsid w:val="001E5BF3"/>
    <w:rsid w:val="00206A55"/>
    <w:rsid w:val="002131D5"/>
    <w:rsid w:val="00217FD4"/>
    <w:rsid w:val="0022129A"/>
    <w:rsid w:val="00227B57"/>
    <w:rsid w:val="002332A5"/>
    <w:rsid w:val="002443B9"/>
    <w:rsid w:val="00245558"/>
    <w:rsid w:val="00245A4B"/>
    <w:rsid w:val="00246675"/>
    <w:rsid w:val="00252F6D"/>
    <w:rsid w:val="00260860"/>
    <w:rsid w:val="00262C04"/>
    <w:rsid w:val="00262F73"/>
    <w:rsid w:val="00267875"/>
    <w:rsid w:val="00271A96"/>
    <w:rsid w:val="00273528"/>
    <w:rsid w:val="00273B38"/>
    <w:rsid w:val="0028714B"/>
    <w:rsid w:val="002A6E34"/>
    <w:rsid w:val="002B63B6"/>
    <w:rsid w:val="002C3033"/>
    <w:rsid w:val="002C6F3F"/>
    <w:rsid w:val="002C7E38"/>
    <w:rsid w:val="002D24D1"/>
    <w:rsid w:val="002D503D"/>
    <w:rsid w:val="002D7E82"/>
    <w:rsid w:val="002E0970"/>
    <w:rsid w:val="002E64F8"/>
    <w:rsid w:val="002F310A"/>
    <w:rsid w:val="002F4B36"/>
    <w:rsid w:val="002F4B3F"/>
    <w:rsid w:val="00301B06"/>
    <w:rsid w:val="00312379"/>
    <w:rsid w:val="00313A57"/>
    <w:rsid w:val="00315F98"/>
    <w:rsid w:val="00316ED8"/>
    <w:rsid w:val="003229E1"/>
    <w:rsid w:val="0033145C"/>
    <w:rsid w:val="00333561"/>
    <w:rsid w:val="003431F0"/>
    <w:rsid w:val="00345B23"/>
    <w:rsid w:val="0034721B"/>
    <w:rsid w:val="00352015"/>
    <w:rsid w:val="0035515A"/>
    <w:rsid w:val="0036104B"/>
    <w:rsid w:val="00380F63"/>
    <w:rsid w:val="0038199D"/>
    <w:rsid w:val="0038345A"/>
    <w:rsid w:val="0038525C"/>
    <w:rsid w:val="00386F7E"/>
    <w:rsid w:val="00394680"/>
    <w:rsid w:val="00396376"/>
    <w:rsid w:val="00397E4F"/>
    <w:rsid w:val="003A2C79"/>
    <w:rsid w:val="003B1879"/>
    <w:rsid w:val="003B4F68"/>
    <w:rsid w:val="003C549E"/>
    <w:rsid w:val="003D4D11"/>
    <w:rsid w:val="003D5EC5"/>
    <w:rsid w:val="003E1196"/>
    <w:rsid w:val="003E472F"/>
    <w:rsid w:val="003E4A9B"/>
    <w:rsid w:val="003F1916"/>
    <w:rsid w:val="003F3F84"/>
    <w:rsid w:val="003F66D2"/>
    <w:rsid w:val="003F71E3"/>
    <w:rsid w:val="0041343E"/>
    <w:rsid w:val="00413DC2"/>
    <w:rsid w:val="004209A7"/>
    <w:rsid w:val="00420F6E"/>
    <w:rsid w:val="00422C04"/>
    <w:rsid w:val="004372E5"/>
    <w:rsid w:val="004512C2"/>
    <w:rsid w:val="0045488B"/>
    <w:rsid w:val="004653B9"/>
    <w:rsid w:val="00471599"/>
    <w:rsid w:val="00471A63"/>
    <w:rsid w:val="00471D52"/>
    <w:rsid w:val="00473F89"/>
    <w:rsid w:val="00490EC5"/>
    <w:rsid w:val="00491AE6"/>
    <w:rsid w:val="004A2841"/>
    <w:rsid w:val="004A6F09"/>
    <w:rsid w:val="004C558B"/>
    <w:rsid w:val="004C7F12"/>
    <w:rsid w:val="004D48C1"/>
    <w:rsid w:val="004E48A9"/>
    <w:rsid w:val="004F2504"/>
    <w:rsid w:val="00504D8A"/>
    <w:rsid w:val="005211E0"/>
    <w:rsid w:val="0053050F"/>
    <w:rsid w:val="005312B0"/>
    <w:rsid w:val="005317F4"/>
    <w:rsid w:val="00534EE7"/>
    <w:rsid w:val="005456A7"/>
    <w:rsid w:val="0055096B"/>
    <w:rsid w:val="00556048"/>
    <w:rsid w:val="00562D6B"/>
    <w:rsid w:val="00564383"/>
    <w:rsid w:val="005674DD"/>
    <w:rsid w:val="00567E92"/>
    <w:rsid w:val="00570980"/>
    <w:rsid w:val="005728CA"/>
    <w:rsid w:val="005769C1"/>
    <w:rsid w:val="00582D7D"/>
    <w:rsid w:val="005933AC"/>
    <w:rsid w:val="0059588A"/>
    <w:rsid w:val="005A7E31"/>
    <w:rsid w:val="005C3C96"/>
    <w:rsid w:val="005C627C"/>
    <w:rsid w:val="005D0A31"/>
    <w:rsid w:val="005D3031"/>
    <w:rsid w:val="005E2C87"/>
    <w:rsid w:val="005F3BF9"/>
    <w:rsid w:val="00602E78"/>
    <w:rsid w:val="00613175"/>
    <w:rsid w:val="00623D3B"/>
    <w:rsid w:val="00630885"/>
    <w:rsid w:val="00640FA6"/>
    <w:rsid w:val="006504C2"/>
    <w:rsid w:val="00653219"/>
    <w:rsid w:val="00660721"/>
    <w:rsid w:val="006625E7"/>
    <w:rsid w:val="00667763"/>
    <w:rsid w:val="006746CA"/>
    <w:rsid w:val="006756A8"/>
    <w:rsid w:val="006806B3"/>
    <w:rsid w:val="00691DBF"/>
    <w:rsid w:val="006A4A2E"/>
    <w:rsid w:val="006A4F54"/>
    <w:rsid w:val="006A7BB5"/>
    <w:rsid w:val="006B0994"/>
    <w:rsid w:val="006B52FA"/>
    <w:rsid w:val="006C194F"/>
    <w:rsid w:val="006C53D8"/>
    <w:rsid w:val="006D185B"/>
    <w:rsid w:val="006D1DDE"/>
    <w:rsid w:val="006D20BC"/>
    <w:rsid w:val="006F1A96"/>
    <w:rsid w:val="006F2975"/>
    <w:rsid w:val="006F4402"/>
    <w:rsid w:val="00714C85"/>
    <w:rsid w:val="007205BF"/>
    <w:rsid w:val="00726041"/>
    <w:rsid w:val="00741BFC"/>
    <w:rsid w:val="00745CBD"/>
    <w:rsid w:val="0074729E"/>
    <w:rsid w:val="00747B55"/>
    <w:rsid w:val="0075154B"/>
    <w:rsid w:val="00755849"/>
    <w:rsid w:val="0076097B"/>
    <w:rsid w:val="00760A86"/>
    <w:rsid w:val="00760F0A"/>
    <w:rsid w:val="007667F8"/>
    <w:rsid w:val="00795E5F"/>
    <w:rsid w:val="007A4A03"/>
    <w:rsid w:val="007B6A33"/>
    <w:rsid w:val="007C179F"/>
    <w:rsid w:val="007C188F"/>
    <w:rsid w:val="007C3918"/>
    <w:rsid w:val="007D073B"/>
    <w:rsid w:val="007D38FE"/>
    <w:rsid w:val="007D3EA2"/>
    <w:rsid w:val="007E2216"/>
    <w:rsid w:val="007F2B88"/>
    <w:rsid w:val="007F2C9C"/>
    <w:rsid w:val="00801F7A"/>
    <w:rsid w:val="008047F1"/>
    <w:rsid w:val="00817285"/>
    <w:rsid w:val="00817C2D"/>
    <w:rsid w:val="00820EF1"/>
    <w:rsid w:val="008273E0"/>
    <w:rsid w:val="0084091E"/>
    <w:rsid w:val="00846273"/>
    <w:rsid w:val="008548DC"/>
    <w:rsid w:val="0085508C"/>
    <w:rsid w:val="00855C29"/>
    <w:rsid w:val="00870CF2"/>
    <w:rsid w:val="008803C3"/>
    <w:rsid w:val="008827B9"/>
    <w:rsid w:val="00885B70"/>
    <w:rsid w:val="0089100C"/>
    <w:rsid w:val="0089769C"/>
    <w:rsid w:val="008A1233"/>
    <w:rsid w:val="008A46DD"/>
    <w:rsid w:val="008A6113"/>
    <w:rsid w:val="008B53A0"/>
    <w:rsid w:val="008B6AA5"/>
    <w:rsid w:val="008C6B1A"/>
    <w:rsid w:val="008C74E4"/>
    <w:rsid w:val="008C7B2E"/>
    <w:rsid w:val="008F021E"/>
    <w:rsid w:val="008F1860"/>
    <w:rsid w:val="008F226B"/>
    <w:rsid w:val="00900533"/>
    <w:rsid w:val="0090323A"/>
    <w:rsid w:val="00920620"/>
    <w:rsid w:val="00920895"/>
    <w:rsid w:val="00920C33"/>
    <w:rsid w:val="009407EE"/>
    <w:rsid w:val="00941BBA"/>
    <w:rsid w:val="00941F36"/>
    <w:rsid w:val="0095003E"/>
    <w:rsid w:val="00951C80"/>
    <w:rsid w:val="00954FE1"/>
    <w:rsid w:val="00991A1B"/>
    <w:rsid w:val="00996A2D"/>
    <w:rsid w:val="009A0B00"/>
    <w:rsid w:val="009B1178"/>
    <w:rsid w:val="009B222F"/>
    <w:rsid w:val="009B5546"/>
    <w:rsid w:val="009B5FB4"/>
    <w:rsid w:val="009C27AA"/>
    <w:rsid w:val="009C7F22"/>
    <w:rsid w:val="009D31C8"/>
    <w:rsid w:val="009D4637"/>
    <w:rsid w:val="009F6DDA"/>
    <w:rsid w:val="00A13728"/>
    <w:rsid w:val="00A16D4A"/>
    <w:rsid w:val="00A22639"/>
    <w:rsid w:val="00A333CA"/>
    <w:rsid w:val="00A35837"/>
    <w:rsid w:val="00A62F02"/>
    <w:rsid w:val="00A6601B"/>
    <w:rsid w:val="00A700D3"/>
    <w:rsid w:val="00A755CF"/>
    <w:rsid w:val="00A777DF"/>
    <w:rsid w:val="00A90C00"/>
    <w:rsid w:val="00AA1540"/>
    <w:rsid w:val="00AA51D9"/>
    <w:rsid w:val="00AA7B91"/>
    <w:rsid w:val="00AB2A10"/>
    <w:rsid w:val="00AB4114"/>
    <w:rsid w:val="00AC2292"/>
    <w:rsid w:val="00AC7153"/>
    <w:rsid w:val="00AD1D3C"/>
    <w:rsid w:val="00AD44D8"/>
    <w:rsid w:val="00AE325A"/>
    <w:rsid w:val="00AE5727"/>
    <w:rsid w:val="00AF0085"/>
    <w:rsid w:val="00B065B1"/>
    <w:rsid w:val="00B14168"/>
    <w:rsid w:val="00B17E17"/>
    <w:rsid w:val="00B22018"/>
    <w:rsid w:val="00B23673"/>
    <w:rsid w:val="00B271A9"/>
    <w:rsid w:val="00B361E5"/>
    <w:rsid w:val="00B43905"/>
    <w:rsid w:val="00B47A5D"/>
    <w:rsid w:val="00B565F9"/>
    <w:rsid w:val="00B6583E"/>
    <w:rsid w:val="00B75BB8"/>
    <w:rsid w:val="00B85450"/>
    <w:rsid w:val="00B86D55"/>
    <w:rsid w:val="00BB03DF"/>
    <w:rsid w:val="00BB3144"/>
    <w:rsid w:val="00BB7287"/>
    <w:rsid w:val="00BC6B6A"/>
    <w:rsid w:val="00BD382C"/>
    <w:rsid w:val="00BD5E4B"/>
    <w:rsid w:val="00BE056A"/>
    <w:rsid w:val="00BE64C2"/>
    <w:rsid w:val="00BE7303"/>
    <w:rsid w:val="00BE7F1D"/>
    <w:rsid w:val="00BE7FDE"/>
    <w:rsid w:val="00BF21E1"/>
    <w:rsid w:val="00C0415C"/>
    <w:rsid w:val="00C05655"/>
    <w:rsid w:val="00C069BE"/>
    <w:rsid w:val="00C13B55"/>
    <w:rsid w:val="00C236F9"/>
    <w:rsid w:val="00C23EFF"/>
    <w:rsid w:val="00C25605"/>
    <w:rsid w:val="00C32D7B"/>
    <w:rsid w:val="00C3560C"/>
    <w:rsid w:val="00C47951"/>
    <w:rsid w:val="00C548AB"/>
    <w:rsid w:val="00C6258E"/>
    <w:rsid w:val="00C62EA1"/>
    <w:rsid w:val="00C653F0"/>
    <w:rsid w:val="00C80CCA"/>
    <w:rsid w:val="00C8188D"/>
    <w:rsid w:val="00C87F4F"/>
    <w:rsid w:val="00C93BBE"/>
    <w:rsid w:val="00CA4407"/>
    <w:rsid w:val="00CB0E9F"/>
    <w:rsid w:val="00CB26FB"/>
    <w:rsid w:val="00CB2C3C"/>
    <w:rsid w:val="00CB2E1A"/>
    <w:rsid w:val="00CC2337"/>
    <w:rsid w:val="00CE035F"/>
    <w:rsid w:val="00CE39B2"/>
    <w:rsid w:val="00CE7B28"/>
    <w:rsid w:val="00CF1304"/>
    <w:rsid w:val="00CF4378"/>
    <w:rsid w:val="00CF5369"/>
    <w:rsid w:val="00D1293B"/>
    <w:rsid w:val="00D2234D"/>
    <w:rsid w:val="00D2504B"/>
    <w:rsid w:val="00D31576"/>
    <w:rsid w:val="00D346DE"/>
    <w:rsid w:val="00D37D4C"/>
    <w:rsid w:val="00D47238"/>
    <w:rsid w:val="00D50755"/>
    <w:rsid w:val="00D5411D"/>
    <w:rsid w:val="00D54933"/>
    <w:rsid w:val="00D57E92"/>
    <w:rsid w:val="00D76262"/>
    <w:rsid w:val="00D8222E"/>
    <w:rsid w:val="00D92FBF"/>
    <w:rsid w:val="00D93738"/>
    <w:rsid w:val="00D96F8E"/>
    <w:rsid w:val="00DA65B7"/>
    <w:rsid w:val="00DD316C"/>
    <w:rsid w:val="00DD7BDD"/>
    <w:rsid w:val="00DE0E3A"/>
    <w:rsid w:val="00DE244B"/>
    <w:rsid w:val="00DE6E6D"/>
    <w:rsid w:val="00DF330F"/>
    <w:rsid w:val="00DF4B02"/>
    <w:rsid w:val="00E07721"/>
    <w:rsid w:val="00E1129A"/>
    <w:rsid w:val="00E11A5B"/>
    <w:rsid w:val="00E16901"/>
    <w:rsid w:val="00E21F28"/>
    <w:rsid w:val="00E23144"/>
    <w:rsid w:val="00E259E2"/>
    <w:rsid w:val="00E331C9"/>
    <w:rsid w:val="00E355F6"/>
    <w:rsid w:val="00E454AF"/>
    <w:rsid w:val="00E52997"/>
    <w:rsid w:val="00E52C75"/>
    <w:rsid w:val="00E53872"/>
    <w:rsid w:val="00E55344"/>
    <w:rsid w:val="00E56D6C"/>
    <w:rsid w:val="00E62E5F"/>
    <w:rsid w:val="00E73FCA"/>
    <w:rsid w:val="00E77605"/>
    <w:rsid w:val="00EC7BA0"/>
    <w:rsid w:val="00EE700C"/>
    <w:rsid w:val="00EF216E"/>
    <w:rsid w:val="00EF2589"/>
    <w:rsid w:val="00EF2C00"/>
    <w:rsid w:val="00EF642B"/>
    <w:rsid w:val="00EF7DFB"/>
    <w:rsid w:val="00F461AC"/>
    <w:rsid w:val="00F5011D"/>
    <w:rsid w:val="00F53149"/>
    <w:rsid w:val="00F53B4C"/>
    <w:rsid w:val="00F556B1"/>
    <w:rsid w:val="00F55970"/>
    <w:rsid w:val="00F55BB8"/>
    <w:rsid w:val="00F564D1"/>
    <w:rsid w:val="00F60A13"/>
    <w:rsid w:val="00F67E7B"/>
    <w:rsid w:val="00F84F30"/>
    <w:rsid w:val="00F85366"/>
    <w:rsid w:val="00F93DE5"/>
    <w:rsid w:val="00FA32AB"/>
    <w:rsid w:val="00FB0DC1"/>
    <w:rsid w:val="00FB710A"/>
    <w:rsid w:val="00FC4862"/>
    <w:rsid w:val="00FE0DB7"/>
    <w:rsid w:val="00FE5732"/>
    <w:rsid w:val="00FE7E88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A0589-BF16-4C1E-B417-2A795F5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firstLineChars="1600" w:firstLine="4480"/>
      <w:jc w:val="right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qFormat/>
    <w:pPr>
      <w:keepNext/>
      <w:ind w:firstLine="3930"/>
      <w:outlineLvl w:val="1"/>
    </w:pPr>
    <w:rPr>
      <w:rFonts w:ascii="宋体" w:hAnsi="宋体"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BE7F1D"/>
    <w:pPr>
      <w:widowControl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103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 China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Royal Thai Consular Office in Chengdu,</dc:title>
  <dc:subject/>
  <dc:creator>Billgates</dc:creator>
  <cp:keywords/>
  <dc:description/>
  <cp:lastModifiedBy>xiaopeng yang</cp:lastModifiedBy>
  <cp:revision>2</cp:revision>
  <cp:lastPrinted>2017-10-11T08:09:00Z</cp:lastPrinted>
  <dcterms:created xsi:type="dcterms:W3CDTF">2018-01-01T03:21:00Z</dcterms:created>
  <dcterms:modified xsi:type="dcterms:W3CDTF">2018-01-01T03:21:00Z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